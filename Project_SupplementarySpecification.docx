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00EB4" w:rsidR="00E421C6" w:rsidRDefault="00BA055D" w14:paraId="0E245967" wp14:textId="777777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> SUBJECT  \* MERGEFORMAT </w:instrText>
      </w:r>
      <w:r>
        <w:fldChar w:fldCharType="separate"/>
      </w:r>
      <w:r w:rsidRPr="00400EB4" w:rsidR="00921E0D">
        <w:rPr>
          <w:rFonts w:ascii="Times New Roman" w:hAnsi="Times New Roman"/>
        </w:rPr>
        <w:t>&lt;Project Name&gt;</w:t>
      </w:r>
      <w:r>
        <w:fldChar w:fldCharType="end"/>
      </w:r>
    </w:p>
    <w:p xmlns:wp14="http://schemas.microsoft.com/office/word/2010/wordml" w:rsidRPr="00400EB4" w:rsidR="00E421C6" w:rsidRDefault="00BA055D" w14:paraId="5611CCD5" wp14:textId="777777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> TITLE  \* MERGEFORMAT </w:instrText>
      </w:r>
      <w:r>
        <w:fldChar w:fldCharType="separate"/>
      </w:r>
      <w:r w:rsidRPr="00400EB4" w:rsidR="00921E0D">
        <w:rPr>
          <w:rFonts w:ascii="Times New Roman" w:hAnsi="Times New Roman"/>
        </w:rPr>
        <w:t>Supplementary Specification</w:t>
      </w:r>
      <w:r>
        <w:fldChar w:fldCharType="end"/>
      </w:r>
    </w:p>
    <w:p xmlns:wp14="http://schemas.microsoft.com/office/word/2010/wordml" w:rsidRPr="00400EB4" w:rsidR="00E421C6" w:rsidRDefault="00E421C6" w14:paraId="672A6659" wp14:textId="77777777">
      <w:pPr>
        <w:pStyle w:val="Title"/>
        <w:jc w:val="right"/>
        <w:rPr>
          <w:rFonts w:ascii="Times New Roman" w:hAnsi="Times New Roman"/>
        </w:rPr>
      </w:pPr>
    </w:p>
    <w:p xmlns:wp14="http://schemas.microsoft.com/office/word/2010/wordml" w:rsidRPr="00400EB4" w:rsidR="00E421C6" w:rsidRDefault="00AD64E8" w14:paraId="40C13AE3" wp14:textId="77777777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xmlns:wp14="http://schemas.microsoft.com/office/word/2010/wordml" w:rsidRPr="00400EB4" w:rsidR="00E421C6" w:rsidRDefault="00E421C6" w14:paraId="0A37501D" wp14:textId="77777777"/>
    <w:p xmlns:wp14="http://schemas.microsoft.com/office/word/2010/wordml" w:rsidRPr="00400EB4" w:rsidR="00E421C6" w:rsidP="001C12A4" w:rsidRDefault="00AD64E8" w14:paraId="29D6B04F" wp14:textId="77777777">
      <w:pPr>
        <w:pStyle w:val="InfoBlue"/>
      </w:pPr>
      <w:r w:rsidRPr="00400EB4">
        <w:t xml:space="preserve"> </w:t>
      </w:r>
    </w:p>
    <w:p xmlns:wp14="http://schemas.microsoft.com/office/word/2010/wordml" w:rsidRPr="00400EB4" w:rsidR="00E421C6" w:rsidRDefault="00E421C6" w14:paraId="5DAB6C7B" wp14:textId="77777777"/>
    <w:p xmlns:wp14="http://schemas.microsoft.com/office/word/2010/wordml" w:rsidRPr="00400EB4" w:rsidR="00E421C6" w:rsidRDefault="00E421C6" w14:paraId="02EB378F" wp14:textId="77777777"/>
    <w:p xmlns:wp14="http://schemas.microsoft.com/office/word/2010/wordml" w:rsidRPr="00400EB4" w:rsidR="00E421C6" w:rsidRDefault="00E421C6" w14:paraId="6A05A809" wp14:textId="77777777"/>
    <w:p xmlns:wp14="http://schemas.microsoft.com/office/word/2010/wordml" w:rsidRPr="00400EB4" w:rsidR="00E421C6" w:rsidRDefault="00E421C6" w14:paraId="5A39BBE3" wp14:textId="77777777"/>
    <w:p xmlns:wp14="http://schemas.microsoft.com/office/word/2010/wordml" w:rsidRPr="00400EB4" w:rsidR="00E421C6" w:rsidRDefault="00E421C6" w14:paraId="41C8F396" wp14:textId="77777777">
      <w:pPr>
        <w:pStyle w:val="Title"/>
        <w:rPr>
          <w:rFonts w:ascii="Times New Roman" w:hAnsi="Times New Roman"/>
          <w:sz w:val="28"/>
        </w:rPr>
        <w:sectPr w:rsidRPr="00400EB4" w:rsidR="00E421C6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400EB4" w:rsidR="00E421C6" w:rsidRDefault="00AD64E8" w14:paraId="4B08E8BD" wp14:textId="77777777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400EB4" w:rsidR="00E421C6" w:rsidTr="66E42091" w14:paraId="515F3EAA" wp14:textId="77777777">
        <w:tc>
          <w:tcPr>
            <w:tcW w:w="2304" w:type="dxa"/>
            <w:tcMar/>
          </w:tcPr>
          <w:p w:rsidRPr="00400EB4" w:rsidR="00E421C6" w:rsidRDefault="00AD64E8" w14:paraId="491072FA" wp14:textId="77777777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Pr="00400EB4" w:rsidR="00E421C6" w:rsidRDefault="00AD64E8" w14:paraId="6B814A1E" wp14:textId="77777777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Pr="00400EB4" w:rsidR="00E421C6" w:rsidRDefault="00AD64E8" w14:paraId="31FF54C8" wp14:textId="77777777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Pr="00400EB4" w:rsidR="00E421C6" w:rsidRDefault="00AD64E8" w14:paraId="1C7DF0E4" wp14:textId="77777777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xmlns:wp14="http://schemas.microsoft.com/office/word/2010/wordml" w:rsidRPr="00400EB4" w:rsidR="00E421C6" w:rsidTr="66E42091" w14:paraId="6C252DE8" wp14:textId="77777777">
        <w:tc>
          <w:tcPr>
            <w:tcW w:w="2304" w:type="dxa"/>
            <w:tcMar/>
          </w:tcPr>
          <w:p w:rsidRPr="00400EB4" w:rsidR="00E421C6" w:rsidP="66E42091" w:rsidRDefault="00AD64E8" w14:paraId="69CB272E" wp14:textId="0A7B384A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66E42091">
              <w:rPr/>
              <w:t>16/03/2020</w:t>
            </w:r>
          </w:p>
        </w:tc>
        <w:tc>
          <w:tcPr>
            <w:tcW w:w="1152" w:type="dxa"/>
            <w:tcMar/>
          </w:tcPr>
          <w:p w:rsidRPr="00400EB4" w:rsidR="00E421C6" w:rsidP="66E42091" w:rsidRDefault="00AD64E8" w14:paraId="48C30AFF" wp14:textId="3E372548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66E42091">
              <w:rPr/>
              <w:t>1.0</w:t>
            </w:r>
          </w:p>
        </w:tc>
        <w:tc>
          <w:tcPr>
            <w:tcW w:w="3744" w:type="dxa"/>
            <w:tcMar/>
          </w:tcPr>
          <w:p w:rsidRPr="00400EB4" w:rsidR="00E421C6" w:rsidP="66E42091" w:rsidRDefault="00AD64E8" w14:paraId="18A20BDF" wp14:textId="615BC83B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66E42091">
              <w:rPr/>
              <w:t>Project Deliverable 1: Supplementary Specification</w:t>
            </w:r>
          </w:p>
        </w:tc>
        <w:tc>
          <w:tcPr>
            <w:tcW w:w="2304" w:type="dxa"/>
            <w:tcMar/>
          </w:tcPr>
          <w:p w:rsidRPr="00400EB4" w:rsidR="00E421C6" w:rsidP="66E42091" w:rsidRDefault="00AD64E8" w14:paraId="4A427750" wp14:textId="303B6CC9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proofErr w:type="spellStart"/>
            <w:r w:rsidR="66E42091">
              <w:rPr/>
              <w:t>Mateiu</w:t>
            </w:r>
            <w:proofErr w:type="spellEnd"/>
            <w:r w:rsidR="66E42091">
              <w:rPr/>
              <w:t xml:space="preserve"> Bianca</w:t>
            </w:r>
          </w:p>
        </w:tc>
      </w:tr>
      <w:tr xmlns:wp14="http://schemas.microsoft.com/office/word/2010/wordml" w:rsidRPr="00400EB4" w:rsidR="00E421C6" w:rsidTr="66E42091" w14:paraId="72A3D3EC" wp14:textId="77777777">
        <w:tc>
          <w:tcPr>
            <w:tcW w:w="2304" w:type="dxa"/>
            <w:tcMar/>
          </w:tcPr>
          <w:p w:rsidRPr="00400EB4" w:rsidR="00E421C6" w:rsidRDefault="00E421C6" w14:paraId="0D0B940D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400EB4" w:rsidR="00E421C6" w:rsidRDefault="00E421C6" w14:paraId="0E27B00A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400EB4" w:rsidR="00E421C6" w:rsidRDefault="00E421C6" w14:paraId="60061E4C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400EB4" w:rsidR="00E421C6" w:rsidRDefault="00E421C6" w14:paraId="44EAFD9C" wp14:textId="77777777">
            <w:pPr>
              <w:pStyle w:val="Tabletext"/>
            </w:pPr>
          </w:p>
        </w:tc>
      </w:tr>
      <w:tr xmlns:wp14="http://schemas.microsoft.com/office/word/2010/wordml" w:rsidRPr="00400EB4" w:rsidR="00E421C6" w:rsidTr="66E42091" w14:paraId="4B94D5A5" wp14:textId="77777777">
        <w:tc>
          <w:tcPr>
            <w:tcW w:w="2304" w:type="dxa"/>
            <w:tcMar/>
          </w:tcPr>
          <w:p w:rsidRPr="00400EB4" w:rsidR="00E421C6" w:rsidRDefault="00E421C6" w14:paraId="3DEEC669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400EB4" w:rsidR="00E421C6" w:rsidRDefault="00E421C6" w14:paraId="3656B9AB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400EB4" w:rsidR="00E421C6" w:rsidRDefault="00E421C6" w14:paraId="45FB0818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400EB4" w:rsidR="00E421C6" w:rsidRDefault="00E421C6" w14:paraId="049F31CB" wp14:textId="77777777">
            <w:pPr>
              <w:pStyle w:val="Tabletext"/>
            </w:pPr>
          </w:p>
        </w:tc>
      </w:tr>
      <w:tr xmlns:wp14="http://schemas.microsoft.com/office/word/2010/wordml" w:rsidRPr="00400EB4" w:rsidR="00E421C6" w:rsidTr="66E42091" w14:paraId="53128261" wp14:textId="77777777">
        <w:tc>
          <w:tcPr>
            <w:tcW w:w="2304" w:type="dxa"/>
            <w:tcMar/>
          </w:tcPr>
          <w:p w:rsidRPr="00400EB4" w:rsidR="00E421C6" w:rsidRDefault="00E421C6" w14:paraId="62486C05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400EB4" w:rsidR="00E421C6" w:rsidRDefault="00E421C6" w14:paraId="4101652C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400EB4" w:rsidR="00E421C6" w:rsidRDefault="00E421C6" w14:paraId="4B99056E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400EB4" w:rsidR="00E421C6" w:rsidRDefault="00E421C6" w14:paraId="1299C43A" wp14:textId="77777777">
            <w:pPr>
              <w:pStyle w:val="Tabletext"/>
            </w:pPr>
          </w:p>
        </w:tc>
      </w:tr>
    </w:tbl>
    <w:p xmlns:wp14="http://schemas.microsoft.com/office/word/2010/wordml" w:rsidRPr="00400EB4" w:rsidR="00E421C6" w:rsidRDefault="00E421C6" w14:paraId="4DDBEF00" wp14:textId="77777777"/>
    <w:p xmlns:wp14="http://schemas.microsoft.com/office/word/2010/wordml" w:rsidRPr="00400EB4" w:rsidR="00E421C6" w:rsidRDefault="00AD64E8" w14:paraId="22E0FC93" wp14:textId="77777777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xmlns:wp14="http://schemas.microsoft.com/office/word/2010/wordml" w:rsidRPr="00400EB4" w:rsidR="001C12A4" w:rsidRDefault="00BA055D" w14:paraId="3630A4FA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BA055D">
        <w:fldChar w:fldCharType="begin"/>
      </w:r>
      <w:r w:rsidRPr="00400EB4" w:rsidR="00AD64E8">
        <w:instrText xml:space="preserve"> TOC \o "1-3" </w:instrText>
      </w:r>
      <w:r w:rsidRPr="00BA055D">
        <w:fldChar w:fldCharType="separate"/>
      </w:r>
      <w:r w:rsidRPr="00400EB4" w:rsidR="001C12A4">
        <w:rPr>
          <w:noProof/>
        </w:rPr>
        <w:t>1.</w:t>
      </w:r>
      <w:r w:rsidRPr="00400EB4" w:rsidR="001C12A4">
        <w:rPr>
          <w:rFonts w:eastAsiaTheme="minorEastAsia"/>
          <w:noProof/>
          <w:sz w:val="22"/>
          <w:szCs w:val="22"/>
        </w:rPr>
        <w:tab/>
      </w:r>
      <w:r w:rsidRPr="00400EB4" w:rsidR="001C12A4">
        <w:rPr>
          <w:noProof/>
        </w:rPr>
        <w:t>Introduction</w:t>
      </w:r>
      <w:r w:rsidRPr="00400EB4" w:rsidR="001C12A4">
        <w:rPr>
          <w:noProof/>
        </w:rPr>
        <w:tab/>
      </w:r>
      <w:r w:rsidRPr="00400EB4">
        <w:rPr>
          <w:noProof/>
        </w:rPr>
        <w:fldChar w:fldCharType="begin"/>
      </w:r>
      <w:r w:rsidRPr="00400EB4" w:rsidR="001C12A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Pr="00400EB4" w:rsidR="001C12A4">
        <w:rPr>
          <w:noProof/>
        </w:rPr>
        <w:t>4</w:t>
      </w:r>
      <w:r w:rsidRPr="00400EB4">
        <w:rPr>
          <w:noProof/>
        </w:rPr>
        <w:fldChar w:fldCharType="end"/>
      </w:r>
    </w:p>
    <w:p xmlns:wp14="http://schemas.microsoft.com/office/word/2010/wordml" w:rsidRPr="00400EB4" w:rsidR="001C12A4" w:rsidRDefault="001C12A4" w14:paraId="52E2DC7A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1C12A4" w:rsidRDefault="001C12A4" w14:paraId="08BB9C07" wp14:textId="77777777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1C12A4" w:rsidRDefault="001C12A4" w14:paraId="499CFD87" wp14:textId="77777777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1C12A4" w:rsidRDefault="001C12A4" w14:paraId="10EC7178" wp14:textId="77777777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1C12A4" w:rsidRDefault="001C12A4" w14:paraId="45B12B57" wp14:textId="77777777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1C12A4" w:rsidRDefault="001C12A4" w14:paraId="4D7EC0AF" wp14:textId="77777777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1C12A4" w:rsidRDefault="001C12A4" w14:paraId="4FC7AB35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Pr="00400EB4" w:rsidR="00BA055D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Pr="00400EB4" w:rsidR="00BA055D">
        <w:rPr>
          <w:noProof/>
        </w:rPr>
      </w:r>
      <w:r w:rsidRPr="00400EB4" w:rsidR="00BA055D">
        <w:rPr>
          <w:noProof/>
        </w:rPr>
        <w:fldChar w:fldCharType="separate"/>
      </w:r>
      <w:r w:rsidRPr="00400EB4">
        <w:rPr>
          <w:noProof/>
        </w:rPr>
        <w:t>4</w:t>
      </w:r>
      <w:r w:rsidRPr="00400EB4" w:rsidR="00BA055D">
        <w:rPr>
          <w:noProof/>
        </w:rPr>
        <w:fldChar w:fldCharType="end"/>
      </w:r>
    </w:p>
    <w:p xmlns:wp14="http://schemas.microsoft.com/office/word/2010/wordml" w:rsidRPr="00400EB4" w:rsidR="00E421C6" w:rsidRDefault="00BA055D" w14:paraId="1EDF2085" wp14:textId="77777777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Pr="00400EB4" w:rsidR="00AD64E8">
        <w:rPr>
          <w:rFonts w:ascii="Times New Roman" w:hAnsi="Times New Roman"/>
        </w:rPr>
        <w:br w:type="page"/>
      </w:r>
      <w:r>
        <w:fldChar w:fldCharType="begin"/>
      </w:r>
      <w:r>
        <w:instrText> TITLE  \* MERGEFORMAT </w:instrText>
      </w:r>
      <w:r>
        <w:fldChar w:fldCharType="separate"/>
      </w:r>
      <w:r w:rsidRPr="00400EB4" w:rsidR="00921E0D">
        <w:rPr>
          <w:rFonts w:ascii="Times New Roman" w:hAnsi="Times New Roman"/>
        </w:rPr>
        <w:t>Supplementary Specification</w:t>
      </w:r>
      <w:r>
        <w:fldChar w:fldCharType="end"/>
      </w:r>
      <w:r w:rsidRPr="00400EB4" w:rsidR="00AD64E8">
        <w:rPr>
          <w:rFonts w:ascii="Times New Roman" w:hAnsi="Times New Roman"/>
        </w:rPr>
        <w:t xml:space="preserve"> </w:t>
      </w:r>
    </w:p>
    <w:p xmlns:wp14="http://schemas.microsoft.com/office/word/2010/wordml" w:rsidRPr="00400EB4" w:rsidR="00E421C6" w:rsidRDefault="00AD64E8" w14:paraId="3E7A9F1C" wp14:textId="77777777">
      <w:pPr>
        <w:pStyle w:val="Heading1"/>
        <w:rPr>
          <w:rFonts w:ascii="Times New Roman" w:hAnsi="Times New Roman"/>
        </w:rPr>
      </w:pPr>
      <w:bookmarkStart w:name="_Toc456598586" w:id="0"/>
      <w:bookmarkStart w:name="_Toc456600917" w:id="1"/>
      <w:bookmarkStart w:name="_Toc254775819" w:id="2"/>
      <w:r w:rsidRPr="66E42091" w:rsidR="66E42091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66E42091" w:rsidP="66E42091" w:rsidRDefault="66E42091" w14:paraId="4AF7A347" w14:textId="12066668">
      <w:pPr>
        <w:pStyle w:val="Normal"/>
        <w:rPr>
          <w:rFonts w:ascii="Times New Roman" w:hAnsi="Times New Roman"/>
        </w:rPr>
      </w:pPr>
    </w:p>
    <w:p xmlns:wp14="http://schemas.microsoft.com/office/word/2010/wordml" w:rsidRPr="00400EB4" w:rsidR="00E421C6" w:rsidP="66E42091" w:rsidRDefault="00AD64E8" w14:paraId="16F16172" wp14:textId="77777777">
      <w:pPr>
        <w:pStyle w:val="InfoBlue"/>
        <w:ind w:left="0" w:firstLine="720"/>
        <w:rPr>
          <w:i w:val="0"/>
          <w:iCs w:val="0"/>
          <w:color w:val="auto"/>
        </w:rPr>
      </w:pPr>
      <w:r w:rsidRPr="66E42091" w:rsidR="66E42091">
        <w:rPr>
          <w:i w:val="0"/>
          <w:iCs w:val="0"/>
          <w:color w:val="auto"/>
        </w:rPr>
        <w:t xml:space="preserve">The </w:t>
      </w:r>
      <w:r w:rsidRPr="66E42091" w:rsidR="66E42091">
        <w:rPr>
          <w:b w:val="1"/>
          <w:bCs w:val="1"/>
          <w:i w:val="0"/>
          <w:iCs w:val="0"/>
          <w:color w:val="auto"/>
        </w:rPr>
        <w:t>Supplementary Specification</w:t>
      </w:r>
      <w:r w:rsidRPr="66E42091" w:rsidR="66E42091">
        <w:rPr>
          <w:i w:val="0"/>
          <w:iCs w:val="0"/>
          <w:color w:val="auto"/>
        </w:rPr>
        <w:t xml:space="preserve"> captures the system requirements that are not readily captured in the use cases of the use-case model. Such requirements include: </w:t>
      </w:r>
    </w:p>
    <w:p xmlns:wp14="http://schemas.microsoft.com/office/word/2010/wordml" w:rsidRPr="00400EB4" w:rsidR="00E421C6" w:rsidP="66E42091" w:rsidRDefault="00AD64E8" w14:paraId="7B81120D" wp14:textId="77777777">
      <w:pPr>
        <w:pStyle w:val="InfoBlue"/>
        <w:ind w:left="0" w:firstLine="720"/>
        <w:rPr>
          <w:i w:val="0"/>
          <w:iCs w:val="0"/>
          <w:color w:val="auto"/>
        </w:rPr>
      </w:pPr>
      <w:r w:rsidRPr="66E42091" w:rsidR="66E42091">
        <w:rPr>
          <w:i w:val="0"/>
          <w:iCs w:val="0"/>
          <w:color w:val="auto"/>
        </w:rPr>
        <w:t xml:space="preserve">Legal and regulatory requirements, including application standards. </w:t>
      </w:r>
    </w:p>
    <w:p xmlns:wp14="http://schemas.microsoft.com/office/word/2010/wordml" w:rsidRPr="00400EB4" w:rsidR="00E421C6" w:rsidP="66E42091" w:rsidRDefault="00AD64E8" w14:paraId="252CBA93" wp14:textId="77777777">
      <w:pPr>
        <w:pStyle w:val="InfoBlue"/>
        <w:ind w:left="0" w:firstLine="720"/>
        <w:rPr>
          <w:i w:val="0"/>
          <w:iCs w:val="0"/>
          <w:color w:val="auto"/>
        </w:rPr>
      </w:pPr>
      <w:r w:rsidRPr="66E42091" w:rsidR="66E42091">
        <w:rPr>
          <w:i w:val="0"/>
          <w:iCs w:val="0"/>
          <w:color w:val="auto"/>
        </w:rPr>
        <w:t xml:space="preserve">Quality attributes of the system to be built, including usability, reliability, performance, and supportability requirements. </w:t>
      </w:r>
    </w:p>
    <w:p xmlns:wp14="http://schemas.microsoft.com/office/word/2010/wordml" w:rsidRPr="00400EB4" w:rsidR="00E421C6" w:rsidP="66E42091" w:rsidRDefault="00AD64E8" w14:paraId="67E96995" wp14:textId="4F715316">
      <w:pPr>
        <w:pStyle w:val="InfoBlue"/>
        <w:ind w:left="0" w:firstLine="720"/>
        <w:rPr>
          <w:i w:val="0"/>
          <w:iCs w:val="0"/>
          <w:color w:val="auto"/>
        </w:rPr>
      </w:pPr>
      <w:r w:rsidRPr="66E42091" w:rsidR="66E42091">
        <w:rPr>
          <w:i w:val="0"/>
          <w:iCs w:val="0"/>
          <w:color w:val="auto"/>
        </w:rPr>
        <w:t>Other requirements such as operating systems and environments, compatibility requirements, and design constraints.</w:t>
      </w:r>
    </w:p>
    <w:p w:rsidR="66E42091" w:rsidP="66E42091" w:rsidRDefault="66E42091" w14:paraId="776395A8" w14:textId="145E918A">
      <w:pPr>
        <w:pStyle w:val="BodyText"/>
        <w:rPr>
          <w:i w:val="0"/>
          <w:iCs w:val="0"/>
          <w:color w:val="auto"/>
        </w:rPr>
      </w:pPr>
    </w:p>
    <w:p xmlns:wp14="http://schemas.microsoft.com/office/word/2010/wordml" w:rsidRPr="00400EB4" w:rsidR="00697B53" w:rsidRDefault="00697B53" w14:paraId="64AA7AA8" wp14:textId="77777777">
      <w:pPr>
        <w:pStyle w:val="Heading1"/>
        <w:rPr>
          <w:rFonts w:ascii="Times New Roman" w:hAnsi="Times New Roman"/>
        </w:rPr>
      </w:pPr>
      <w:bookmarkStart w:name="_Toc254775820" w:id="3"/>
      <w:r w:rsidRPr="66E42091" w:rsidR="66E42091">
        <w:rPr>
          <w:rFonts w:ascii="Times New Roman" w:hAnsi="Times New Roman"/>
        </w:rPr>
        <w:t>Non-functional Requirements</w:t>
      </w:r>
      <w:bookmarkEnd w:id="3"/>
    </w:p>
    <w:p xmlns:wp14="http://schemas.microsoft.com/office/word/2010/wordml" w:rsidRPr="00400EB4" w:rsidR="0040432F" w:rsidP="0040432F" w:rsidRDefault="0040432F" w14:paraId="3461D779" wp14:textId="77777777"/>
    <w:p xmlns:wp14="http://schemas.microsoft.com/office/word/2010/wordml" w:rsidRPr="00400EB4" w:rsidR="00E421C6" w:rsidP="00697B53" w:rsidRDefault="0040432F" w14:paraId="1E7910A7" wp14:textId="77777777">
      <w:pPr>
        <w:pStyle w:val="Heading2"/>
        <w:rPr>
          <w:rFonts w:ascii="Times New Roman" w:hAnsi="Times New Roman"/>
        </w:rPr>
      </w:pPr>
      <w:bookmarkStart w:name="_Toc254775821" w:id="4"/>
      <w:r w:rsidRPr="66E42091" w:rsidR="66E42091">
        <w:rPr>
          <w:rFonts w:ascii="Times New Roman" w:hAnsi="Times New Roman"/>
        </w:rPr>
        <w:t>Availability</w:t>
      </w:r>
      <w:bookmarkEnd w:id="4"/>
    </w:p>
    <w:p w:rsidR="66E42091" w:rsidP="66E42091" w:rsidRDefault="66E42091" w14:paraId="15317F5D" w14:textId="2A9C5979">
      <w:pPr>
        <w:pStyle w:val="Normal"/>
        <w:bidi w:val="0"/>
        <w:spacing w:before="0" w:beforeAutospacing="off" w:after="0" w:afterAutospacing="off"/>
        <w:ind w:left="720" w:right="0"/>
        <w:jc w:val="left"/>
      </w:pPr>
      <w:r w:rsidRPr="66E42091" w:rsidR="66E42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flower shop shall be available 24 hours a day, 7 days a week.</w:t>
      </w:r>
    </w:p>
    <w:p xmlns:wp14="http://schemas.microsoft.com/office/word/2010/wordml" w:rsidRPr="00400EB4" w:rsidR="0040432F" w:rsidP="0040432F" w:rsidRDefault="0040432F" w14:paraId="75FBBD04" wp14:textId="77777777">
      <w:pPr>
        <w:pStyle w:val="Heading2"/>
        <w:rPr>
          <w:rFonts w:ascii="Times New Roman" w:hAnsi="Times New Roman"/>
        </w:rPr>
      </w:pPr>
      <w:bookmarkStart w:name="_Toc254775822" w:id="5"/>
      <w:r w:rsidRPr="66E42091" w:rsidR="66E42091">
        <w:rPr>
          <w:rFonts w:ascii="Times New Roman" w:hAnsi="Times New Roman"/>
        </w:rPr>
        <w:t>Performance</w:t>
      </w:r>
      <w:bookmarkEnd w:id="5"/>
    </w:p>
    <w:p w:rsidR="66E42091" w:rsidP="66E42091" w:rsidRDefault="66E42091" w14:paraId="0EE66A59" w14:textId="1C9A2193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66E42091" w:rsidR="66E42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section will give an overall description of the performance characteristics of the system. </w:t>
      </w:r>
      <w:r w:rsidRPr="66E42091" w:rsidR="66E4209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Simultaneous Users:</w:t>
      </w:r>
    </w:p>
    <w:p w:rsidR="66E42091" w:rsidP="66E42091" w:rsidRDefault="66E42091" w14:paraId="0B01ABF6" w14:textId="1C76FA21">
      <w:pPr>
        <w:pStyle w:val="Normal"/>
        <w:ind w:left="720" w:firstLine="720"/>
      </w:pPr>
      <w:r w:rsidRPr="66E42091" w:rsidR="66E420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6E42091" w:rsidR="66E42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system shall support multiple users against the central database at any given time.</w:t>
      </w:r>
    </w:p>
    <w:p w:rsidR="66E42091" w:rsidP="66E42091" w:rsidRDefault="66E42091" w14:paraId="361445B1" w14:textId="22E589B1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6E42091" w:rsidR="66E4209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Database Access Response </w:t>
      </w:r>
      <w:proofErr w:type="gramStart"/>
      <w:r w:rsidRPr="66E42091" w:rsidR="66E4209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Time</w:t>
      </w:r>
      <w:r w:rsidRPr="66E42091" w:rsidR="66E42091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:</w:t>
      </w:r>
      <w:proofErr w:type="gramEnd"/>
    </w:p>
    <w:p w:rsidR="66E42091" w:rsidP="66E42091" w:rsidRDefault="66E42091" w14:paraId="242DBB03" w14:textId="43BA1050">
      <w:pPr>
        <w:pStyle w:val="Normal"/>
        <w:ind w:left="720" w:firstLine="720"/>
      </w:pPr>
      <w:r w:rsidRPr="66E42091" w:rsidR="66E42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system shall provide access to the flower shop with no time or very little latency.  </w:t>
      </w:r>
      <w:r w:rsidRPr="66E42091" w:rsidR="66E4209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Transaction Response Time:</w:t>
      </w:r>
    </w:p>
    <w:p w:rsidR="66E42091" w:rsidP="66E42091" w:rsidRDefault="66E42091" w14:paraId="402B7EE9" w14:textId="29AC4D66">
      <w:pPr>
        <w:pStyle w:val="Normal"/>
        <w:ind w:left="720" w:firstLine="720"/>
      </w:pPr>
      <w:r w:rsidRPr="66E42091" w:rsidR="66E42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system must be able to complete 80% of all transactions within 2 minutes.</w:t>
      </w:r>
    </w:p>
    <w:p xmlns:wp14="http://schemas.microsoft.com/office/word/2010/wordml" w:rsidRPr="00400EB4" w:rsidR="0040432F" w:rsidP="0040432F" w:rsidRDefault="0040432F" w14:paraId="59E35D42" wp14:textId="77777777">
      <w:pPr>
        <w:pStyle w:val="Heading2"/>
        <w:rPr>
          <w:rFonts w:ascii="Times New Roman" w:hAnsi="Times New Roman"/>
        </w:rPr>
      </w:pPr>
      <w:bookmarkStart w:name="_Toc254775823" w:id="6"/>
      <w:r w:rsidRPr="66E42091" w:rsidR="66E42091">
        <w:rPr>
          <w:rFonts w:ascii="Times New Roman" w:hAnsi="Times New Roman"/>
        </w:rPr>
        <w:t>Security</w:t>
      </w:r>
      <w:bookmarkEnd w:id="6"/>
    </w:p>
    <w:p w:rsidR="66E42091" w:rsidP="66E42091" w:rsidRDefault="66E42091" w14:paraId="4D7BED38" w14:textId="1942C225">
      <w:pPr>
        <w:pStyle w:val="Normal"/>
        <w:ind w:left="720"/>
        <w:rPr>
          <w:rFonts w:ascii="Times New Roman" w:hAnsi="Times New Roman"/>
        </w:rPr>
      </w:pPr>
      <w:r w:rsidRPr="66E42091" w:rsidR="66E42091">
        <w:rPr>
          <w:rFonts w:ascii="Times New Roman" w:hAnsi="Times New Roman"/>
        </w:rPr>
        <w:t>The application will be secured, and it will protect its users data.</w:t>
      </w:r>
    </w:p>
    <w:p xmlns:wp14="http://schemas.microsoft.com/office/word/2010/wordml" w:rsidRPr="00400EB4" w:rsidR="0040432F" w:rsidP="0040432F" w:rsidRDefault="0040432F" w14:paraId="7BEEDD34" wp14:textId="77777777">
      <w:pPr>
        <w:pStyle w:val="Heading2"/>
        <w:rPr>
          <w:rFonts w:ascii="Times New Roman" w:hAnsi="Times New Roman"/>
        </w:rPr>
      </w:pPr>
      <w:bookmarkStart w:name="_Toc254775824" w:id="7"/>
      <w:r w:rsidRPr="66E42091" w:rsidR="66E42091">
        <w:rPr>
          <w:rFonts w:ascii="Times New Roman" w:hAnsi="Times New Roman"/>
        </w:rPr>
        <w:t>Testability</w:t>
      </w:r>
      <w:bookmarkEnd w:id="7"/>
    </w:p>
    <w:p w:rsidR="66E42091" w:rsidP="66E42091" w:rsidRDefault="66E42091" w14:paraId="79565860" w14:textId="3406C5E0">
      <w:pPr>
        <w:pStyle w:val="Normal"/>
        <w:ind w:left="720"/>
        <w:rPr>
          <w:rFonts w:ascii="Times New Roman" w:hAnsi="Times New Roman"/>
        </w:rPr>
      </w:pPr>
      <w:r w:rsidRPr="66E42091" w:rsidR="66E42091">
        <w:rPr>
          <w:rFonts w:ascii="Times New Roman" w:hAnsi="Times New Roman"/>
        </w:rPr>
        <w:t>Unit testing and integration testing will be developed for the application.</w:t>
      </w:r>
    </w:p>
    <w:p xmlns:wp14="http://schemas.microsoft.com/office/word/2010/wordml" w:rsidRPr="00400EB4" w:rsidR="0040432F" w:rsidP="0040432F" w:rsidRDefault="0040432F" w14:paraId="2334B7D7" wp14:textId="77777777">
      <w:pPr>
        <w:pStyle w:val="Heading2"/>
        <w:rPr>
          <w:rFonts w:ascii="Times New Roman" w:hAnsi="Times New Roman"/>
        </w:rPr>
      </w:pPr>
      <w:bookmarkStart w:name="_Toc254775825" w:id="8"/>
      <w:r w:rsidRPr="66E42091" w:rsidR="66E42091">
        <w:rPr>
          <w:rFonts w:ascii="Times New Roman" w:hAnsi="Times New Roman"/>
        </w:rPr>
        <w:t>Usability</w:t>
      </w:r>
      <w:bookmarkEnd w:id="8"/>
    </w:p>
    <w:p w:rsidR="66E42091" w:rsidP="66E42091" w:rsidRDefault="66E42091" w14:paraId="6F05BFA3" w14:textId="44559885">
      <w:pPr>
        <w:pStyle w:val="Normal"/>
        <w:ind w:left="720"/>
      </w:pPr>
      <w:r w:rsidR="66E42091">
        <w:rPr/>
        <w:t>The desktop user-interface shall be Windows compliant.</w:t>
      </w:r>
    </w:p>
    <w:p xmlns:wp14="http://schemas.microsoft.com/office/word/2010/wordml" w:rsidRPr="00400EB4" w:rsidR="0040432F" w:rsidP="0040432F" w:rsidRDefault="0040432F" w14:paraId="3CF2D8B6" wp14:textId="77777777"/>
    <w:p xmlns:wp14="http://schemas.microsoft.com/office/word/2010/wordml" w:rsidRPr="00400EB4" w:rsidR="00921E0D" w:rsidP="66E42091" w:rsidRDefault="00921E0D" w14:paraId="0FB78278" wp14:textId="04EA2CC1">
      <w:pPr>
        <w:pStyle w:val="Heading1"/>
        <w:rPr>
          <w:rFonts w:ascii="Times New Roman" w:hAnsi="Times New Roman"/>
        </w:rPr>
      </w:pPr>
      <w:bookmarkStart w:name="_Toc254775826" w:id="9"/>
      <w:r w:rsidRPr="66E42091" w:rsidR="66E42091">
        <w:rPr>
          <w:rFonts w:ascii="Times New Roman" w:hAnsi="Times New Roman"/>
        </w:rPr>
        <w:t>Design Constraints</w:t>
      </w:r>
      <w:bookmarkEnd w:id="9"/>
    </w:p>
    <w:p w:rsidR="66E42091" w:rsidP="66E42091" w:rsidRDefault="66E42091" w14:paraId="0FA3272B" w14:textId="7A4074B1">
      <w:pPr>
        <w:pStyle w:val="BodyText"/>
        <w:bidi w:val="0"/>
        <w:spacing w:before="0" w:beforeAutospacing="off" w:after="120" w:afterAutospacing="off"/>
        <w:ind w:left="720" w:right="0"/>
        <w:jc w:val="left"/>
      </w:pPr>
      <w:r w:rsidRPr="66E42091" w:rsidR="66E42091">
        <w:rPr>
          <w:color w:val="auto"/>
        </w:rPr>
        <w:t>The application will be designed using Java and Spring.</w:t>
      </w:r>
    </w:p>
    <w:p w:rsidR="66E42091" w:rsidP="66E42091" w:rsidRDefault="66E42091" w14:paraId="6FBEBAAC" w14:textId="0F4A5765">
      <w:pPr>
        <w:pStyle w:val="BodyText"/>
        <w:bidi w:val="0"/>
        <w:spacing w:before="0" w:beforeAutospacing="off" w:after="120" w:afterAutospacing="off"/>
        <w:ind w:left="0" w:right="0" w:firstLine="720"/>
        <w:jc w:val="left"/>
      </w:pPr>
      <w:r w:rsidRPr="66E42091" w:rsidR="66E42091">
        <w:rPr>
          <w:noProof w:val="0"/>
          <w:lang w:val="en-US"/>
        </w:rPr>
        <w:t>The data used in the application will be stored in a database, using an ORM (Object Relational Mapping) framework. I will be using Hibernate for this.</w:t>
      </w:r>
    </w:p>
    <w:p w:rsidR="66E42091" w:rsidP="66E42091" w:rsidRDefault="66E42091" w14:paraId="171B785A" w14:textId="6CF70954">
      <w:pPr>
        <w:pStyle w:val="BodyText"/>
        <w:bidi w:val="0"/>
        <w:spacing w:before="0" w:beforeAutospacing="off" w:after="120" w:afterAutospacing="off"/>
        <w:ind w:left="0" w:right="0" w:firstLine="720"/>
        <w:jc w:val="left"/>
        <w:rPr>
          <w:noProof w:val="0"/>
          <w:lang w:val="en-US"/>
        </w:rPr>
      </w:pPr>
      <w:r w:rsidRPr="66E42091" w:rsidR="66E42091">
        <w:rPr>
          <w:noProof w:val="0"/>
          <w:lang w:val="en-US"/>
        </w:rPr>
        <w:t>For testing the application, Junit will be used.</w:t>
      </w:r>
    </w:p>
    <w:sectPr w:rsidRPr="00400EB4" w:rsidR="00921E0D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E5133" w:rsidRDefault="00EE5133" w14:paraId="5997CC1D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EE5133" w:rsidRDefault="00EE5133" w14:paraId="110FFD3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421C6" w:rsidRDefault="00BA055D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E421C6" w:rsidRDefault="00E421C6" w14:paraId="1FC39945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E421C6" w14:paraId="0727CA9C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 w14:paraId="08CE6F91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14:paraId="47429E3D" wp14:textId="77777777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 w:rsidR="00697B53">
            <w:t>&lt;Student</w:t>
          </w:r>
          <w:r w:rsidR="00921E0D">
            <w:t xml:space="preserve"> Name&gt;</w:t>
          </w:r>
          <w:r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8421A9">
            <w:rPr>
              <w:noProof/>
            </w:rPr>
            <w:t>2010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14:paraId="799B7199" wp14:textId="77777777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E421C6" w:rsidRDefault="00E421C6" w14:paraId="61CDCEAD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421C6" w:rsidRDefault="00E421C6" w14:paraId="2946DB82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E5133" w:rsidRDefault="00EE5133" w14:paraId="3FE9F23F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EE5133" w:rsidRDefault="00EE5133" w14:paraId="1F72F64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421C6" w:rsidRDefault="00E421C6" w14:paraId="0562CB0E" wp14:textId="77777777">
    <w:pPr>
      <w:rPr>
        <w:sz w:val="24"/>
      </w:rPr>
    </w:pPr>
  </w:p>
  <w:p xmlns:wp14="http://schemas.microsoft.com/office/word/2010/wordml" w:rsidR="00E421C6" w:rsidRDefault="00E421C6" w14:paraId="34CE0A41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E421C6" w:rsidRDefault="00BA055D" w14:paraId="7A64B233" wp14:textId="77777777">
    <w:pPr>
      <w:pBdr>
        <w:bottom w:val="single" w:color="auto" w:sz="6" w:space="1"/>
      </w:pBdr>
      <w:jc w:val="right"/>
    </w:pPr>
    <w:r>
      <w:fldChar w:fldCharType="begin"/>
    </w:r>
    <w:r>
      <w:instrText> DOCPROPERTY "Company"  \* MERGEFORMAT </w:instrText>
    </w:r>
    <w:r>
      <w:fldChar w:fldCharType="separate"/>
    </w:r>
    <w:r w:rsidR="00921E0D">
      <w:rPr>
        <w:rFonts w:ascii="Arial" w:hAnsi="Arial"/>
        <w:b/>
        <w:sz w:val="36"/>
      </w:rPr>
      <w:t>&lt;</w:t>
    </w:r>
    <w:r w:rsidR="00697B53">
      <w:rPr>
        <w:rFonts w:ascii="Arial" w:hAnsi="Arial"/>
        <w:b/>
        <w:sz w:val="36"/>
      </w:rPr>
      <w:t>Student</w:t>
    </w:r>
    <w:r w:rsidR="00921E0D">
      <w:rPr>
        <w:rFonts w:ascii="Arial" w:hAnsi="Arial"/>
        <w:b/>
        <w:sz w:val="36"/>
      </w:rPr>
      <w:t xml:space="preserve"> Name&gt;</w:t>
    </w:r>
    <w:r>
      <w:fldChar w:fldCharType="end"/>
    </w:r>
  </w:p>
  <w:p xmlns:wp14="http://schemas.microsoft.com/office/word/2010/wordml" w:rsidR="00697B53" w:rsidRDefault="00BA055D" w14:paraId="7DC2D846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fldChar w:fldCharType="begin"/>
    </w:r>
    <w:r>
      <w:instrText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>&lt;Group Number&gt;</w:t>
    </w:r>
    <w:r>
      <w:fldChar w:fldCharType="end"/>
    </w:r>
  </w:p>
  <w:p xmlns:wp14="http://schemas.microsoft.com/office/word/2010/wordml" w:rsidR="00E421C6" w:rsidRDefault="00E421C6" w14:paraId="62EBF3C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E421C6" w:rsidRDefault="00E421C6" w14:paraId="6D98A12B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R="00E421C6" w14:paraId="6E70A502" wp14:textId="77777777">
      <w:tc>
        <w:tcPr>
          <w:tcW w:w="6379" w:type="dxa"/>
        </w:tcPr>
        <w:p w:rsidR="00E421C6" w:rsidRDefault="00BA055D" w14:paraId="1720177D" wp14:textId="77777777">
          <w:r>
            <w:fldChar w:fldCharType="begin"/>
          </w:r>
          <w:r>
            <w:instrText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14:paraId="4D624A2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xmlns:wp14="http://schemas.microsoft.com/office/word/2010/wordml" w:rsidR="00E421C6" w14:paraId="16EC35F1" wp14:textId="77777777">
      <w:tc>
        <w:tcPr>
          <w:tcW w:w="6379" w:type="dxa"/>
        </w:tcPr>
        <w:p w:rsidR="00E421C6" w:rsidRDefault="00BA055D" w14:paraId="5516504E" wp14:textId="77777777">
          <w:r>
            <w:fldChar w:fldCharType="begin"/>
          </w:r>
          <w:r>
            <w:instrText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14:paraId="3897ACCA" wp14:textId="77777777">
          <w:r>
            <w:t xml:space="preserve">  Date:  &lt;dd/mmm/yy&gt;</w:t>
          </w:r>
        </w:p>
      </w:tc>
    </w:tr>
    <w:tr xmlns:wp14="http://schemas.microsoft.com/office/word/2010/wordml" w:rsidR="00E421C6" w14:paraId="023C68CD" wp14:textId="77777777">
      <w:tc>
        <w:tcPr>
          <w:tcW w:w="9558" w:type="dxa"/>
          <w:gridSpan w:val="2"/>
        </w:tcPr>
        <w:p w:rsidR="00E421C6" w:rsidRDefault="00AD64E8" w14:paraId="16E0C6D8" wp14:textId="77777777">
          <w:r>
            <w:t>&lt;document identifier&gt;</w:t>
          </w:r>
        </w:p>
      </w:tc>
    </w:tr>
  </w:tbl>
  <w:p xmlns:wp14="http://schemas.microsoft.com/office/word/2010/wordml" w:rsidR="00E421C6" w:rsidRDefault="00E421C6" w14:paraId="6BB9E253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421C6" w:rsidRDefault="00E421C6" w14:paraId="6B699379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activeWritingStyle w:lang="en-US" w:vendorID="8" w:dllVersion="513" w:checkStyle="1" w:appName="MSWord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4E8"/>
    <w:rsid w:val="00161A84"/>
    <w:rsid w:val="001C12A4"/>
    <w:rsid w:val="00400EB4"/>
    <w:rsid w:val="0040432F"/>
    <w:rsid w:val="00697B53"/>
    <w:rsid w:val="007A32FC"/>
    <w:rsid w:val="008421A9"/>
    <w:rsid w:val="00921E0D"/>
    <w:rsid w:val="00AD64E8"/>
    <w:rsid w:val="00BA055D"/>
    <w:rsid w:val="00E421C6"/>
    <w:rsid w:val="00EE5133"/>
    <w:rsid w:val="66E4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02E5FA15"/>
  <w15:docId w15:val="{fd19bb00-8c79-4ef2-b3e9-545ec6bff25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styleId="Bullet1" w:customStyle="1">
    <w:name w:val="Bullet1"/>
    <w:basedOn w:val="Normal"/>
    <w:rsid w:val="00E421C6"/>
    <w:pPr>
      <w:ind w:left="720" w:hanging="432"/>
    </w:pPr>
  </w:style>
  <w:style w:type="paragraph" w:styleId="Bullet2" w:customStyle="1">
    <w:name w:val="Bullet2"/>
    <w:basedOn w:val="Normal"/>
    <w:rsid w:val="00E421C6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E421C6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styleId="Body" w:customStyle="1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styleId="InfoBlue" w:customStyle="1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RUP_SupplementarySpecification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Supplementary Specification</dc:title>
  <dc:subject>&lt;Project Name&gt;</dc:subject>
  <dc:creator>Cristina</dc:creator>
  <keywords/>
  <dc:description/>
  <lastModifiedBy>Bianca Mateiu</lastModifiedBy>
  <revision>6</revision>
  <lastPrinted>1601-01-01T00:00:00.0000000Z</lastPrinted>
  <dcterms:created xsi:type="dcterms:W3CDTF">2010-02-24T09:18:00.0000000Z</dcterms:created>
  <dcterms:modified xsi:type="dcterms:W3CDTF">2020-03-16T16:57:50.9592248Z</dcterms:modified>
</coreProperties>
</file>